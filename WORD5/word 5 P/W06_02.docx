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E9AD" w14:textId="77777777" w:rsidR="00141EB3" w:rsidRDefault="00F50D2F">
      <w:r>
        <w:rPr>
          <w:rFonts w:hint="eastAsia"/>
          <w:noProof/>
        </w:rPr>
        <w:drawing>
          <wp:anchor distT="0" distB="0" distL="114300" distR="114300" simplePos="0" relativeHeight="251665920" behindDoc="0" locked="0" layoutInCell="1" allowOverlap="1" wp14:anchorId="002ECD90" wp14:editId="1E90CFA0">
            <wp:simplePos x="0" y="0"/>
            <wp:positionH relativeFrom="column">
              <wp:posOffset>95250</wp:posOffset>
            </wp:positionH>
            <wp:positionV relativeFrom="paragraph">
              <wp:posOffset>55245</wp:posOffset>
            </wp:positionV>
            <wp:extent cx="1436370" cy="1432560"/>
            <wp:effectExtent l="1905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F2694A" w14:textId="77777777" w:rsidR="00141EB3" w:rsidRDefault="00287613">
      <w:r>
        <w:rPr>
          <w:noProof/>
        </w:rPr>
        <w:pict w14:anchorId="3479FD7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margin-left:148.8pt;margin-top:12.15pt;width:265.05pt;height:56.55pt;z-index:251661824" fillcolor="#943634 [2405]" strokecolor="#eaeaea" strokeweight="1pt">
            <v:fill color2="blue"/>
            <v:shadow on="t" type="perspective" color="silver" opacity="52429f" origin="-.5,.5" matrix=",46340f,,.5,,-4768371582e-16"/>
            <v:textpath style="font-family:&quot;華康勘亭流&quot;;font-size:80pt;v-text-reverse:t;v-text-kern:t" trim="t" fitpath="t" string="為了您的健康"/>
          </v:shape>
        </w:pict>
      </w:r>
    </w:p>
    <w:p w14:paraId="7DBE14BF" w14:textId="0F66AAAE" w:rsidR="004B2DBD" w:rsidRDefault="00287613">
      <w:r>
        <w:rPr>
          <w:noProof/>
        </w:rPr>
        <w:pict w14:anchorId="46FD0236">
          <v:shape id="_x0000_s1032" type="#_x0000_t136" style="position:absolute;margin-left:7.5pt;margin-top:102.9pt;width:264.3pt;height:56.4pt;z-index:251663872" fillcolor="#943634 [2405]" strokecolor="#eaeaea" strokeweight="1pt">
            <v:fill color2="blue"/>
            <v:shadow on="t" type="perspective" color="silver" opacity="52429f" origin="-.5,.5" matrix=",46340f,,.5,,-4768371582e-16"/>
            <v:textpath style="font-family:&quot;華康勘亭流&quot;;font-size:66pt;v-text-reverse:t;v-text-kern:t" trim="t" fitpath="t" string=" 請勿吸煙"/>
          </v:shape>
        </w:pict>
      </w:r>
    </w:p>
    <w:p w14:paraId="70AE9D4A" w14:textId="75D5160B" w:rsidR="00287613" w:rsidRPr="00287613" w:rsidRDefault="00287613" w:rsidP="00287613"/>
    <w:p w14:paraId="0ABB8F12" w14:textId="586C6EBE" w:rsidR="00287613" w:rsidRPr="00287613" w:rsidRDefault="00287613" w:rsidP="00287613"/>
    <w:p w14:paraId="52E15A9F" w14:textId="2A5E594F" w:rsidR="00287613" w:rsidRPr="00287613" w:rsidRDefault="00287613" w:rsidP="00287613"/>
    <w:p w14:paraId="0094F37C" w14:textId="6D4D8FF8" w:rsidR="00287613" w:rsidRPr="00287613" w:rsidRDefault="00287613" w:rsidP="00287613"/>
    <w:p w14:paraId="53991893" w14:textId="3350B1F8" w:rsidR="00287613" w:rsidRPr="00287613" w:rsidRDefault="00287613" w:rsidP="00287613"/>
    <w:p w14:paraId="39C84685" w14:textId="53462479" w:rsidR="00287613" w:rsidRDefault="00287613" w:rsidP="00287613"/>
    <w:p w14:paraId="44F20CB9" w14:textId="49799A87" w:rsidR="00287613" w:rsidRDefault="00287613" w:rsidP="00287613">
      <w:pPr>
        <w:tabs>
          <w:tab w:val="left" w:pos="6300"/>
        </w:tabs>
      </w:pPr>
      <w:r>
        <w:tab/>
      </w:r>
    </w:p>
    <w:p w14:paraId="592A1245" w14:textId="3E0BCA1E" w:rsidR="00287613" w:rsidRDefault="00287613" w:rsidP="00287613">
      <w:pPr>
        <w:tabs>
          <w:tab w:val="left" w:pos="6300"/>
        </w:tabs>
      </w:pPr>
    </w:p>
    <w:p w14:paraId="6555ADB3" w14:textId="22F58CD6" w:rsidR="00287613" w:rsidRDefault="00287613" w:rsidP="00287613">
      <w:pPr>
        <w:tabs>
          <w:tab w:val="left" w:pos="6300"/>
        </w:tabs>
      </w:pPr>
    </w:p>
    <w:p w14:paraId="4128BB4B" w14:textId="52A60602" w:rsidR="00287613" w:rsidRDefault="00287613" w:rsidP="00287613">
      <w:pPr>
        <w:tabs>
          <w:tab w:val="left" w:pos="6300"/>
        </w:tabs>
      </w:pPr>
    </w:p>
    <w:p w14:paraId="46416BCB" w14:textId="56D12841" w:rsidR="00287613" w:rsidRDefault="00287613" w:rsidP="00287613">
      <w:pPr>
        <w:tabs>
          <w:tab w:val="left" w:pos="6300"/>
        </w:tabs>
      </w:pPr>
    </w:p>
    <w:p w14:paraId="310239D4" w14:textId="77777777" w:rsidR="00287613" w:rsidRPr="00287613" w:rsidRDefault="00287613" w:rsidP="00287613">
      <w:pPr>
        <w:tabs>
          <w:tab w:val="left" w:pos="6300"/>
        </w:tabs>
        <w:rPr>
          <w:rFonts w:hint="eastAsia"/>
        </w:rPr>
      </w:pPr>
    </w:p>
    <w:sectPr w:rsidR="00287613" w:rsidRPr="00287613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EB3"/>
    <w:rsid w:val="00141EB3"/>
    <w:rsid w:val="00192ADB"/>
    <w:rsid w:val="00287613"/>
    <w:rsid w:val="004B2DBD"/>
    <w:rsid w:val="00CC6EAA"/>
    <w:rsid w:val="00F5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1588F7AF"/>
  <w15:docId w15:val="{177EBA2A-E835-49C4-930B-F285474D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%20and%20Settings\Bill\Application%20Data\Microsoft\Templates\CHT%20Template(4)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CHT Template(4).dot</Template>
  <TotalTime>17</TotalTime>
  <Pages>1</Pages>
  <Words>2</Words>
  <Characters>17</Characters>
  <Application>Microsoft Office Word</Application>
  <DocSecurity>0</DocSecurity>
  <Lines>1</Lines>
  <Paragraphs>1</Paragraphs>
  <ScaleCrop>false</ScaleCrop>
  <Manager/>
  <Company>Microsoft Corporation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黃冠豪</cp:lastModifiedBy>
  <cp:revision>3</cp:revision>
  <cp:lastPrinted>2001-05-24T15:04:00Z</cp:lastPrinted>
  <dcterms:created xsi:type="dcterms:W3CDTF">2008-02-01T06:38:00Z</dcterms:created>
  <dcterms:modified xsi:type="dcterms:W3CDTF">2024-10-03T20:00:00Z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TC010602671028</vt:lpwstr>
  </property>
</Properties>
</file>
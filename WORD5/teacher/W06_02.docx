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EB3" w:rsidRDefault="00F50D2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55245</wp:posOffset>
            </wp:positionV>
            <wp:extent cx="1436370" cy="1432560"/>
            <wp:effectExtent l="19050" t="0" r="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1EB3" w:rsidRDefault="00F50D2F">
      <w:pPr>
        <w:rPr>
          <w:rFonts w:hint="eastAsia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margin-left:148.8pt;margin-top:12.15pt;width:265.05pt;height:56.55pt;z-index:251661824" fillcolor="#943634 [2405]" strokecolor="#eaeaea" strokeweight="1pt">
            <v:fill color2="blue"/>
            <v:shadow on="t" type="perspective" color="silver" opacity="52429f" origin="-.5,.5" matrix=",46340f,,.5,,-4768371582e-16"/>
            <v:textpath style="font-family:&quot;華康勘亭流&quot;;font-size:80pt;v-text-reverse:t;v-text-kern:t" trim="t" fitpath="t" string="為了您的健康"/>
          </v:shape>
        </w:pict>
      </w:r>
    </w:p>
    <w:p w:rsidR="004B2DBD" w:rsidRDefault="00F50D2F">
      <w:r>
        <w:rPr>
          <w:noProof/>
        </w:rPr>
        <w:pict>
          <v:shape id="_x0000_s1032" type="#_x0000_t136" style="position:absolute;margin-left:7.5pt;margin-top:102.9pt;width:264.3pt;height:56.4pt;z-index:251663872" fillcolor="#943634 [2405]" strokecolor="#eaeaea" strokeweight="1pt">
            <v:fill color2="blue"/>
            <v:shadow on="t" type="perspective" color="silver" opacity="52429f" origin="-.5,.5" matrix=",46340f,,.5,,-4768371582e-16"/>
            <v:textpath style="font-family:&quot;華康勘亭流&quot;;font-size:66pt;v-text-reverse:t;v-text-kern:t" trim="t" fitpath="t" string=" 請勿吸煙"/>
          </v:shape>
        </w:pict>
      </w:r>
    </w:p>
    <w:sectPr w:rsidR="004B2DBD">
      <w:pgSz w:w="16838" w:h="11906" w:orient="landscape"/>
      <w:pgMar w:top="1797" w:right="1440" w:bottom="1797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stylePaneFormatFilter w:val="3F0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1EB3"/>
    <w:rsid w:val="00141EB3"/>
    <w:rsid w:val="00192ADB"/>
    <w:rsid w:val="004B2DBD"/>
    <w:rsid w:val="00CC6EAA"/>
    <w:rsid w:val="00F50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05]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%20and%20Settings\Bill\Application%20Data\Microsoft\Templates\CHT%20Template(4)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CHT Template(4).dot</Template>
  <TotalTime>14</TotalTime>
  <Pages>1</Pages>
  <Words>0</Words>
  <Characters>5</Characters>
  <Application>Microsoft Office Word</Application>
  <DocSecurity>0</DocSecurity>
  <Lines>1</Lines>
  <Paragraphs>1</Paragraphs>
  <ScaleCrop>false</ScaleCrop>
  <Manager/>
  <Company>Microsoft Corporation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cp:lastPrinted>2001-05-24T15:04:00Z</cp:lastPrinted>
  <dcterms:created xsi:type="dcterms:W3CDTF">2008-02-01T06:38:00Z</dcterms:created>
  <dcterms:modified xsi:type="dcterms:W3CDTF">2008-02-01T06:56:00Z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TC010602671028</vt:lpwstr>
  </property>
</Properties>
</file>